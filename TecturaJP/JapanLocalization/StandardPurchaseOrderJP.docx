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6BCF1042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28BB785D" w14:textId="7382D805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3B055A6F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_TJP/70658592"/>
            <w:id w:val="1504859992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ShiptoAddress_Lbl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C13E8C" w14:paraId="576B1536" w14:textId="628BB39A">
                <w:pPr>
                  <w:pStyle w:val="Heading1"/>
                  <w:outlineLvl w:val="0"/>
                </w:pPr>
                <w:proofErr w:type="spellStart"/>
                <w: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2199DFF" w14:textId="77777777">
            <w:pPr>
              <w:pStyle w:val="Heading1"/>
              <w:outlineLvl w:val="0"/>
            </w:pPr>
          </w:p>
        </w:tc>
      </w:tr>
      <w:tr w:rsidR="00981D1E" w:rsidTr="00E450FB" w14:paraId="4B54C5F5" w14:textId="77777777">
        <w:sdt>
          <w:sdtPr>
            <w:rPr>
              <w:rFonts w:cstheme="minorHAnsi"/>
            </w:rPr>
            <w:alias w:val="#Nav: /Purchase_Header/BuyFromAddr1"/>
            <w:tag w:val="#Nav: Standard_Purchase_Order_TJP/7065859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BuyFromAddr1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1AF9EE7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496FBF30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_TJP/7065859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ShipToAddr1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F0661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_TJP/7065859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_TJP/70658592/'" w:xpath="/ns0:NavWordReportXmlPart[1]/ns0:Purchase_Header[1]/ns0:CompanyAddress1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2E737CF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5CC71D56" w14:textId="77777777">
        <w:sdt>
          <w:sdtPr>
            <w:rPr>
              <w:rFonts w:cstheme="minorHAnsi"/>
            </w:rPr>
            <w:alias w:val="#Nav: /Purchase_Header/BuyFromAddr2"/>
            <w:tag w:val="#Nav: Standard_Purchase_Order_TJP/7065859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BuyFromAddr2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E3B25F8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E2C46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_TJP/7065859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ShipToAddr2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387577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_TJP/7065859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_TJP/70658592/'" w:xpath="/ns0:NavWordReportXmlPart[1]/ns0:Purchase_Header[1]/ns0:CompanyAddress2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A32DFF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5F97094A" w14:textId="77777777">
        <w:sdt>
          <w:sdtPr>
            <w:rPr>
              <w:rFonts w:cstheme="minorHAnsi"/>
            </w:rPr>
            <w:alias w:val="#Nav: /Purchase_Header/BuyFromAddr3"/>
            <w:tag w:val="#Nav: Standard_Purchase_Order_TJP/7065859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BuyFromAddr3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BD49D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41C61ED6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_TJP/7065859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ShipToAddr3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899C2E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_TJP/7065859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_TJP/70658592/'" w:xpath="/ns0:NavWordReportXmlPart[1]/ns0:Purchase_Header[1]/ns0:CompanyAddress3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DD6AC2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1C5BCC39" w14:textId="77777777">
        <w:sdt>
          <w:sdtPr>
            <w:rPr>
              <w:rFonts w:cstheme="minorHAnsi"/>
            </w:rPr>
            <w:alias w:val="#Nav: /Purchase_Header/BuyFromAddr4"/>
            <w:tag w:val="#Nav: Standard_Purchase_Order_TJP/7065859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BuyFromAddr4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CD70FF" w14:paraId="404C53D8" w14:textId="635F2AF4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4B3957E4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_TJP/7065859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ShipToAddr4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1ED982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_TJP/7065859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_TJP/70658592/'" w:xpath="/ns0:NavWordReportXmlPart[1]/ns0:Purchase_Header[1]/ns0:CompanyAddress4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2F3C1B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7DE104EF" w14:textId="77777777">
        <w:sdt>
          <w:sdtPr>
            <w:rPr>
              <w:rFonts w:cstheme="minorHAnsi"/>
            </w:rPr>
            <w:alias w:val="#Nav: /Purchase_Header/BuyFromAddr5"/>
            <w:tag w:val="#Nav: Standard_Purchase_Order_TJP/7065859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BuyFromAddr5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CD70FF" w14:paraId="08B65D69" w14:textId="351617D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72A292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_TJP/7065859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_TJP/70658592/'" w:xpath="/ns0:NavWordReportXmlPart[1]/ns0:Purchase_Header[1]/ns0:ShipToAddr5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77AD81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_TJP/7065859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_TJP/70658592/'" w:xpath="/ns0:NavWordReportXmlPart[1]/ns0:Purchase_Header[1]/ns0:CompanyAddress5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EC02F3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3830EE45" w14:textId="77777777">
        <w:sdt>
          <w:sdtPr>
            <w:rPr>
              <w:rFonts w:cstheme="minorHAnsi"/>
            </w:rPr>
            <w:alias w:val="#Nav: /Purchase_Header/VATNoText"/>
            <w:tag w:val="#Nav: Standard_Purchase_Order_TJP/7065859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_TJP/70658592/'" w:xpath="/ns0:NavWordReportXmlPart[1]/ns0:Purchase_Header[1]/ns0:VATNoText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3C87337E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_TJP/7065859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_TJP/70658592/'" w:xpath="/ns0:NavWordReportXmlPart[1]/ns0:Purchase_Header[1]/ns0:VATRegNo_PurchHeader[1]" w:storeItemID="{027D250F-7370-4D90-8E4A-EDE64FE45E1F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29CF4D8E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10DEFFD4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5609272E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831AFBF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62B8B0D2" w14:textId="77777777">
        <w:sdt>
          <w:sdtPr>
            <w:alias w:val="#Nav: /Purchase_Header/PaymentTermsDesc_Lbl"/>
            <w:tag w:val="#Nav: Standard_Purchase_Order_TJP/7065859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aymentTermsDesc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353014B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Pr="00E96245" w:rsidR="00E96245" w:rsidP="007A2170" w:rsidRDefault="00311E65" w14:paraId="1096B022" w14:textId="26F273EF">
            <w:pPr>
              <w:pStyle w:val="Heading1"/>
              <w:outlineLvl w:val="0"/>
            </w:pPr>
            <w:r>
              <w:rPr>
                <w:rFonts w:hint="eastAsia"/>
                <w:lang w:eastAsia="ja-JP"/>
              </w:rPr>
              <w:t>発注担当者</w:t>
            </w:r>
          </w:p>
        </w:tc>
        <w:sdt>
          <w:sdtPr>
            <w:alias w:val="#Nav: /Purchase_Header/Receiveby_Lbl"/>
            <w:tag w:val="#Nav: Standard_Purchase_Order_TJP/7065859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Receiveby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7FEFB60E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_TJP/7065859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ShipmentMethodDesc_Lbl[1]" w:storeItemID="{027D250F-7370-4D90-8E4A-EDE64FE45E1F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2A282FA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6640419F" w14:textId="77777777">
        <w:sdt>
          <w:sdtPr>
            <w:alias w:val="#Nav: /Purchase_Header/PaymentTermsDesc"/>
            <w:tag w:val="#Nav: Standard_Purchase_Order_TJP/7065859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aymentTermsDesc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626446F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_TJP/7065859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SalesPurchPersonName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3C049541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_TJP/7065859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ExptRecptDt_PurchaseHeader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16DEB8AE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_TJP/7065859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ShipmentMethodDesc[1]" w:storeItemID="{027D250F-7370-4D90-8E4A-EDE64FE45E1F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95FAB6C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245021B1" w14:textId="77777777">
        <w:sdt>
          <w:sdtPr>
            <w:alias w:val="#Nav: /Purchase_Header/PricesInclVAT_PurchHeader_Lbl"/>
            <w:tag w:val="#Nav: Standard_Purchase_Order_TJP/7065859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ricesInclVAT_PurchHeader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A22667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_TJP/7065859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VATRegistrationNo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24C21783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981D1E" w:rsidP="00FA77C5" w:rsidRDefault="00981D1E" w14:paraId="450CB11D" w14:textId="3EA5A8D9">
            <w:pPr>
              <w:pStyle w:val="Heading1"/>
              <w:outlineLvl w:val="0"/>
            </w:pPr>
          </w:p>
        </w:tc>
        <w:tc>
          <w:tcPr>
            <w:tcW w:w="3744" w:type="dxa"/>
          </w:tcPr>
          <w:p w:rsidR="00981D1E" w:rsidP="00FA77C5" w:rsidRDefault="00981D1E" w14:paraId="12F38C0A" w14:textId="77777777">
            <w:pPr>
              <w:pStyle w:val="Heading1"/>
              <w:outlineLvl w:val="0"/>
            </w:pPr>
          </w:p>
        </w:tc>
      </w:tr>
      <w:tr w:rsidR="00981D1E" w:rsidTr="002D10B3" w14:paraId="4AAB52B9" w14:textId="77777777">
        <w:sdt>
          <w:sdtPr>
            <w:alias w:val="#Nav: /Purchase_Header/PricesInclVAT_PurchHeader"/>
            <w:tag w:val="#Nav: Standard_Purchase_Order_TJP/7065859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ricesInclVAT_PurchHeader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312956C6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_TJP/7065859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VATRegistrationNo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9F2AABF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981D1E" w:rsidP="00981D1E" w:rsidRDefault="00981D1E" w14:paraId="0D8D1970" w14:textId="31EC9723"/>
        </w:tc>
        <w:tc>
          <w:tcPr>
            <w:tcW w:w="3744" w:type="dxa"/>
          </w:tcPr>
          <w:p w:rsidR="00981D1E" w:rsidP="00981D1E" w:rsidRDefault="00981D1E" w14:paraId="79158C11" w14:textId="77777777"/>
        </w:tc>
      </w:tr>
    </w:tbl>
    <w:p w:rsidR="00E96245" w:rsidP="001541E0" w:rsidRDefault="00E96245" w14:paraId="29916870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6CE90BA7" w14:textId="77777777">
        <w:sdt>
          <w:sdtPr>
            <w:alias w:val="#Nav: /Purchase_Header/VendorInvoiceNo_Lbl"/>
            <w:tag w:val="#Nav: Standard_Purchase_Order_TJP/7065859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_TJP/70658592/'" w:xpath="/ns0:NavWordReportXmlPart[1]/ns0:Purchase_Header[1]/ns0:VendorInvoiceNo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4A605360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_TJP/70658592"/>
            <w:id w:val="349456387"/>
            <w:placeholder>
              <w:docPart w:val="DefaultPlaceholder_1081868574"/>
            </w:placeholder>
            <w:dataBinding w:prefixMappings="xmlns:ns0='urn:microsoft-dynamics-nav/reports/Standard_Purchase_Order_TJP/70658592/'" w:xpath="/ns0:NavWordReportXmlPart[1]/ns0:Purchase_Header[1]/ns0:VendorOrderNo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6C6B56AD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 w14:paraId="522FD5C4" w14:textId="77777777">
        <w:sdt>
          <w:sdtPr>
            <w:alias w:val="#Nav: /Purchase_Header/VendorInvoiceNo"/>
            <w:tag w:val="#Nav: Standard_Purchase_Order_TJP/7065859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_TJP/70658592/'" w:xpath="/ns0:NavWordReportXmlPart[1]/ns0:Purchase_Header[1]/ns0:VendorInvoiceNo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4370F995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_TJP/7065859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_TJP/70658592/'" w:xpath="/ns0:NavWordReportXmlPart[1]/ns0:Purchase_Header[1]/ns0:VendorOrderNo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6023A2F7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C14EC2" w:rsidRDefault="009B3A60" w14:paraId="10289999" w14:textId="77777777">
      <w:pPr>
        <w:pStyle w:val="Style1"/>
        <w:jc w:val="center"/>
        <w:rPr>
          <w:sz w:val="20"/>
        </w:rPr>
      </w:pPr>
    </w:p>
    <w:tbl>
      <w:tblPr>
        <w:tblStyle w:val="TableGrid"/>
        <w:tblW w:w="10225" w:type="dxa"/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A8726A" w14:paraId="654CB5AB" w14:textId="77777777">
        <w:trPr>
          <w:trHeight w:val="547"/>
        </w:trPr>
        <w:sdt>
          <w:sdtPr>
            <w:alias w:val="#Nav: /Purchase_Header/Purchase_Line/No_PurchLine_Lbl"/>
            <w:tag w:val="#Nav: Standard_Purchase_Order_TJP/7065859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No_PurchLine_Lbl[1]" w:storeItemID="{027D250F-7370-4D90-8E4A-EDE64FE45E1F}"/>
            <w:text/>
          </w:sdtPr>
          <w:sdtEndPr/>
          <w:sdtContent>
            <w:tc>
              <w:tcPr>
                <w:tcW w:w="994" w:type="dxa"/>
              </w:tcPr>
              <w:p w:rsidRPr="007A2170" w:rsidR="00A64E32" w:rsidP="00CD57A8" w:rsidRDefault="00E434C9" w14:paraId="00992A73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_TJP/7065859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Desc_PurchLine_Lbl[1]" w:storeItemID="{027D250F-7370-4D90-8E4A-EDE64FE45E1F}"/>
            <w:text/>
          </w:sdtPr>
          <w:sdtEndPr/>
          <w:sdtContent>
            <w:tc>
              <w:tcPr>
                <w:tcW w:w="3139" w:type="dxa"/>
              </w:tcPr>
              <w:p w:rsidRPr="007A2170" w:rsidR="00A64E32" w:rsidP="00F452C7" w:rsidRDefault="00E434C9" w14:paraId="0EFE232B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_TJP/70658592"/>
            <w:id w:val="53900689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Qty_PurchLine_Lbl[1]" w:storeItemID="{027D250F-7370-4D90-8E4A-EDE64FE45E1F}"/>
            <w:text/>
          </w:sdtPr>
          <w:sdtEndPr/>
          <w:sdtContent>
            <w:tc>
              <w:tcPr>
                <w:tcW w:w="1080" w:type="dxa"/>
              </w:tcPr>
              <w:p w:rsidRPr="007A2170" w:rsidR="00A64E32" w:rsidP="00F452C7" w:rsidRDefault="00E434C9" w14:paraId="4697F499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_TJP/7065859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UOM_PurchLine_Lbl[1]" w:storeItemID="{027D250F-7370-4D90-8E4A-EDE64FE45E1F}"/>
            <w:text/>
          </w:sdtPr>
          <w:sdtEndPr/>
          <w:sdtContent>
            <w:tc>
              <w:tcPr>
                <w:tcW w:w="994" w:type="dxa"/>
              </w:tcPr>
              <w:p w:rsidRPr="007A2170" w:rsidR="00A64E32" w:rsidP="00290CB8" w:rsidRDefault="00F37E8E" w14:paraId="4E8F7DF7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_TJP/7065859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DirectUniCost_Lbl[1]" w:storeItemID="{027D250F-7370-4D90-8E4A-EDE64FE45E1F}"/>
            <w:text/>
          </w:sdtPr>
          <w:sdtEndPr/>
          <w:sdtContent>
            <w:tc>
              <w:tcPr>
                <w:tcW w:w="1282" w:type="dxa"/>
              </w:tcPr>
              <w:p w:rsidR="00A64E32" w:rsidP="00CD57A8" w:rsidRDefault="00F37E8E" w14:paraId="71E04FEF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_TJP/7065859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Purchase_Line[1]/ns0:VATIdentifier_PurchLine_Lbl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7A2170" w:rsidR="00A64E32" w:rsidP="00CD57A8" w:rsidRDefault="00F37E8E" w14:paraId="4567708C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_TJP/7065859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_TJP/70658592/'" w:xpath="/ns0:NavWordReportXmlPart[1]/ns0:Purchase_Header[1]/ns0:ItemLineAmount_Lbl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7A2170" w:rsidR="00A64E32" w:rsidP="00CD57A8" w:rsidRDefault="00A64E32" w14:paraId="2C5573EA" w14:textId="77777777">
                <w:pPr>
                  <w:pStyle w:val="Heading1"/>
                  <w:spacing w:before="60"/>
                  <w:jc w:val="center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Purchase_Header/Purchase_Line"/>
          <w:tag w:val="#Nav: Standard_Purchase_Order_TJP/70658592"/>
          <w:id w:val="1326716514"/>
          <w15:dataBinding w:prefixMappings="xmlns:ns0='urn:microsoft-dynamics-nav/reports/Standard_Purchase_Order_TJP/70658592/'" w:xpath="/ns0:NavWordReportXmlPart[1]/ns0:Purchase_Header[1]/ns0:Purchase_Line" w:storeItemID="{027D250F-7370-4D90-8E4A-EDE64FE45E1F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A8726A" w14:paraId="6EECC96C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_TJP/7065859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No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665DB7" w:rsidRDefault="00E434C9" w14:paraId="131C093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_TJP/7065859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Desc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665DB7" w:rsidRDefault="00E434C9" w14:paraId="359AC20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_TJP/7065859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Qty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665DB7" w:rsidRDefault="00E434C9" w14:paraId="0D13273F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_TJP/7065859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UOM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665DB7" w:rsidRDefault="00F37E8E" w14:paraId="32D54A0B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_TJP/7065859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DirUnitCost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665DB7" w:rsidRDefault="00F37E8E" w14:paraId="3B865DA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_TJP/7065859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VATIdentifier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665DB7" w:rsidRDefault="00F37E8E" w14:paraId="2CC327A8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_TJP/7065859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_TJP/70658592/'" w:xpath="/ns0:NavWordReportXmlPart[1]/ns0:Purchase_Header[1]/ns0:Purchase_Line[1]/ns0:LineAmt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665DB7" w:rsidRDefault="008A3400" w14:paraId="55D5320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D1000" w:rsidTr="00A8726A" w14:paraId="12A5C24F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0E4F8AFB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1C9381CC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14EC2" w:rsidRDefault="004D1000" w14:paraId="61E734F1" w14:textId="77777777">
            <w:pPr>
              <w:pStyle w:val="NoSpacing"/>
              <w:jc w:val="right"/>
            </w:pPr>
          </w:p>
        </w:tc>
        <w:tc>
          <w:tcPr>
            <w:tcW w:w="994" w:type="dxa"/>
          </w:tcPr>
          <w:p w:rsidR="004D1000" w:rsidP="00C645A2" w:rsidRDefault="004D1000" w14:paraId="7DE6E67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_TJP/7065859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Totals[1]/ns0:TotalExclVATText[1]" w:storeItemID="{027D250F-7370-4D90-8E4A-EDE64FE45E1F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E24C9DD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_TJP/7065859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_TJP/70658592/'" w:xpath="/ns0:NavWordReportXmlPart[1]/ns0:Purchase_Header[1]/ns0:Totals[1]/ns0:TotalAmoun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C645A2" w:rsidR="004D1000" w:rsidP="00CD57A8" w:rsidRDefault="004D1000" w14:paraId="0460DA5D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A8726A" w14:paraId="41C250B6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7C1BFDBA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58E1CF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C14EC2" w:rsidRDefault="00A64E32" w14:paraId="69D47A9B" w14:textId="77777777">
            <w:pPr>
              <w:pStyle w:val="Style1"/>
              <w:jc w:val="right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1770870B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52F978B4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_TJP/7065859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Totals[1]/ns0:VATAmountTex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="00A64E32" w:rsidP="004B787A" w:rsidRDefault="004B787A" w14:paraId="479864B6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_TJP/7065859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Totals[1]/ns0:TotalVATAmoun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="00A64E32" w:rsidP="00CD57A8" w:rsidRDefault="005948C5" w14:paraId="3C5C735B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8726A" w14:paraId="1E4C3B20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569F2A1C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331F65C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C14EC2" w:rsidRDefault="004D1000" w14:paraId="568FD1C4" w14:textId="77777777">
            <w:pPr>
              <w:pStyle w:val="Style1"/>
              <w:jc w:val="right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666F239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_TJP/7065859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Totals[1]/ns0:TotalInclVATText[1]" w:storeItemID="{027D250F-7370-4D90-8E4A-EDE64FE45E1F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50B469EF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_TJP/7065859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_TJP/70658592/'" w:xpath="/ns0:NavWordReportXmlPart[1]/ns0:Purchase_Header[1]/ns0:Totals[1]/ns0:TotalAmountInclVA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C645A2" w:rsidR="004D1000" w:rsidP="00CD57A8" w:rsidRDefault="004D1000" w14:paraId="3450E41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D850780" w14:textId="77777777">
      <w:pPr>
        <w:pStyle w:val="Style1"/>
        <w:rPr>
          <w:sz w:val="20"/>
        </w:rPr>
      </w:pPr>
    </w:p>
    <w:p w:rsidR="00676FD6" w:rsidP="001541E0" w:rsidRDefault="00676FD6" w14:paraId="237DA147" w14:textId="0611159B">
      <w:pPr>
        <w:pStyle w:val="Style1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AF6529" w:rsidTr="00580F23" w14:paraId="47C854B8" w14:textId="77777777">
        <w:trPr>
          <w:trHeight w:val="324"/>
        </w:trPr>
        <w:tc>
          <w:tcPr>
            <w:tcW w:w="2938" w:type="dxa"/>
          </w:tcPr>
          <w:p w:rsidRPr="008E6A01" w:rsidR="00AF6529" w:rsidP="00580F23" w:rsidRDefault="00AF6529" w14:paraId="419F127E" w14:textId="1EE72FF3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AF6529" w:rsidP="00580F23" w:rsidRDefault="00AF6529" w14:paraId="0E954192" w14:textId="77777777">
            <w:pPr>
              <w:pStyle w:val="Heading1"/>
              <w:outlineLvl w:val="0"/>
            </w:pPr>
          </w:p>
        </w:tc>
        <w:tc>
          <w:tcPr>
            <w:tcW w:w="2938" w:type="dxa"/>
          </w:tcPr>
          <w:p w:rsidRPr="0034230C" w:rsidR="00AF6529" w:rsidP="00580F23" w:rsidRDefault="00AF6529" w14:paraId="0F0130B2" w14:textId="77777777">
            <w:pPr>
              <w:pStyle w:val="Heading1"/>
              <w:outlineLvl w:val="0"/>
            </w:pPr>
          </w:p>
        </w:tc>
        <w:tc>
          <w:tcPr>
            <w:tcW w:w="2938" w:type="dxa"/>
          </w:tcPr>
          <w:p w:rsidRPr="008E6A01" w:rsidR="00AF6529" w:rsidP="00580F23" w:rsidRDefault="00AF6529" w14:paraId="3BB5C80C" w14:textId="77777777">
            <w:pPr>
              <w:pStyle w:val="Heading1"/>
              <w:outlineLvl w:val="0"/>
            </w:pPr>
          </w:p>
        </w:tc>
      </w:tr>
      <w:tr w:rsidR="00AF6529" w:rsidTr="00580F23" w14:paraId="1FA48B15" w14:textId="77777777">
        <w:sdt>
          <w:sdtPr>
            <w:rPr>
              <w:rFonts w:cstheme="minorHAnsi"/>
            </w:rPr>
            <w:alias w:val="#Nav: /Purchase_Header/CompanyAddress1"/>
            <w:tag w:val="#Nav: Standard_Purchase_Order_TJP/70658592"/>
            <w:id w:val="-1270466640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Address1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6B66E0F2" w14:textId="3B1CB176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  <w:tc>
          <w:tcPr>
            <w:tcW w:w="1382" w:type="dxa"/>
          </w:tcPr>
          <w:p w:rsidR="00AF6529" w:rsidP="00580F23" w:rsidRDefault="00AF6529" w14:paraId="64D09667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AF6529" w:rsidP="00580F23" w:rsidRDefault="00AF6529" w14:paraId="3126DC3D" w14:textId="0E1875FB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BuyFromAddr1"/>
            <w:tag w:val="#Nav: Standard_Purchase_Order_TJP/70658592"/>
            <w:id w:val="-1438746275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BuyFromAddr1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3ADBDC70" w14:textId="202C648C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</w:tr>
      <w:tr w:rsidR="00AF6529" w:rsidTr="00580F23" w14:paraId="25C1064A" w14:textId="77777777">
        <w:sdt>
          <w:sdtPr>
            <w:rPr>
              <w:rFonts w:cstheme="minorHAnsi"/>
            </w:rPr>
            <w:alias w:val="#Nav: /Purchase_Header/CompanyAddress2"/>
            <w:tag w:val="#Nav: Standard_Purchase_Order_TJP/70658592"/>
            <w:id w:val="2093357470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Address2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067868AB" w14:textId="391BADCF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  <w:tc>
          <w:tcPr>
            <w:tcW w:w="1382" w:type="dxa"/>
          </w:tcPr>
          <w:p w:rsidR="00AF6529" w:rsidP="00580F23" w:rsidRDefault="00AF6529" w14:paraId="545418E6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AF6529" w:rsidP="00580F23" w:rsidRDefault="00AF6529" w14:paraId="394C12E9" w14:textId="736DCA4F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BuyFromAddr2"/>
            <w:tag w:val="#Nav: Standard_Purchase_Order_TJP/70658592"/>
            <w:id w:val="-672790246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BuyFromAddr2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367E48F1" w14:textId="2BBF467B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BuyFromAddr2</w:t>
                </w:r>
              </w:p>
            </w:tc>
          </w:sdtContent>
        </w:sdt>
      </w:tr>
      <w:tr w:rsidR="00AF6529" w:rsidTr="00580F23" w14:paraId="7CE6BAB4" w14:textId="77777777">
        <w:sdt>
          <w:sdtPr>
            <w:rPr>
              <w:rFonts w:cstheme="minorHAnsi"/>
            </w:rPr>
            <w:alias w:val="#Nav: /Purchase_Header/CompanyAddress3"/>
            <w:tag w:val="#Nav: Standard_Purchase_Order_TJP/70658592"/>
            <w:id w:val="565305743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Address3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791B1C52" w14:textId="1DC27C76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  <w:tc>
          <w:tcPr>
            <w:tcW w:w="1382" w:type="dxa"/>
          </w:tcPr>
          <w:p w:rsidR="00AF6529" w:rsidP="00580F23" w:rsidRDefault="00AF6529" w14:paraId="201A7505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AF6529" w:rsidP="00580F23" w:rsidRDefault="00AF6529" w14:paraId="320804C7" w14:textId="04A0A49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sdt>
            <w:sdtPr>
              <w:rPr>
                <w:rFonts w:cstheme="minorHAnsi"/>
              </w:rPr>
              <w:id w:val="2096512125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CustomBuyFromAdd2[1]" w:storeItemID="{027D250F-7370-4D90-8E4A-EDE64FE45E1F}"/>
              <w:text/>
              <w:alias w:val="#Nav: /Purchase_Header/CustomBuyFromAdd2"/>
              <w:tag w:val="#Nav: Standard_Purchase_Order_TJP/70658592"/>
            </w:sdtPr>
            <w:sdtContent>
              <w:p w:rsidRPr="008E6A01" w:rsidR="00AF6529" w:rsidP="00580F23" w:rsidRDefault="00665DB7" w14:paraId="78AC1677" w14:textId="3D4F1355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CustomBuyFromAdd2</w:t>
                </w:r>
              </w:p>
            </w:sdtContent>
          </w:sdt>
        </w:tc>
      </w:tr>
      <w:tr w:rsidR="00AF6529" w:rsidTr="00580F23" w14:paraId="1CE01F37" w14:textId="77777777">
        <w:sdt>
          <w:sdtPr>
            <w:rPr>
              <w:rFonts w:cstheme="minorHAnsi"/>
            </w:rPr>
            <w:alias w:val="#Nav: /Purchase_Header/CompanyAddress4"/>
            <w:tag w:val="#Nav: Standard_Purchase_Order_TJP/70658592"/>
            <w:id w:val="-1532259999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Address4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3A9585C0" w14:textId="0BA7C871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  <w:tc>
          <w:tcPr>
            <w:tcW w:w="1382" w:type="dxa"/>
          </w:tcPr>
          <w:p w:rsidR="00AF6529" w:rsidP="00580F23" w:rsidRDefault="00AF6529" w14:paraId="1538E20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AF6529" w:rsidP="00580F23" w:rsidRDefault="00AF6529" w14:paraId="4244FB9E" w14:textId="4B8C9AD9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sdt>
            <w:sdtPr>
              <w:rPr>
                <w:rFonts w:cstheme="minorHAnsi"/>
              </w:rPr>
              <w:id w:val="144943299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CustomBuyFromAdd3[1]" w:storeItemID="{027D250F-7370-4D90-8E4A-EDE64FE45E1F}"/>
              <w:text/>
              <w:alias w:val="#Nav: /Purchase_Header/CustomBuyFromAdd3"/>
              <w:tag w:val="#Nav: Standard_Purchase_Order_TJP/70658592"/>
            </w:sdtPr>
            <w:sdtContent>
              <w:p w:rsidRPr="008E6A01" w:rsidR="00AF6529" w:rsidP="00580F23" w:rsidRDefault="00665DB7" w14:paraId="6B75AFA4" w14:textId="02538E1B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CustomBuyFromAdd3</w:t>
                </w:r>
              </w:p>
            </w:sdtContent>
          </w:sdt>
        </w:tc>
      </w:tr>
      <w:tr w:rsidR="00AF6529" w:rsidTr="00580F23" w14:paraId="56340559" w14:textId="77777777">
        <w:sdt>
          <w:sdtPr>
            <w:rPr>
              <w:rFonts w:cstheme="minorHAnsi"/>
            </w:rPr>
            <w:alias w:val="#Nav: /Purchase_Header/CompanyAddress5"/>
            <w:tag w:val="#Nav: Standard_Purchase_Order_TJP/70658592"/>
            <w:id w:val="-7372249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CompanyAddress5[1]" w:storeItemID="{027D250F-7370-4D90-8E4A-EDE64FE45E1F}"/>
            <w:text/>
          </w:sdtPr>
          <w:sdtEndPr/>
          <w:sdtContent>
            <w:tc>
              <w:tcPr>
                <w:tcW w:w="2938" w:type="dxa"/>
              </w:tcPr>
              <w:p w:rsidRPr="008E6A01" w:rsidR="00AF6529" w:rsidP="00580F23" w:rsidRDefault="00AF6529" w14:paraId="5D1A458A" w14:textId="5A0D405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  <w:tc>
          <w:tcPr>
            <w:tcW w:w="1382" w:type="dxa"/>
          </w:tcPr>
          <w:p w:rsidR="00AF6529" w:rsidP="00580F23" w:rsidRDefault="00AF6529" w14:paraId="53EAA0B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AF6529" w:rsidP="00580F23" w:rsidRDefault="00AF6529" w14:paraId="6B236CCE" w14:textId="1DBD1B9F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sdt>
            <w:sdtPr>
              <w:rPr>
                <w:rFonts w:cstheme="minorHAnsi"/>
              </w:rPr>
              <w:id w:val="-274099099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CustomBuyFromAdd4[1]" w:storeItemID="{027D250F-7370-4D90-8E4A-EDE64FE45E1F}"/>
              <w:text/>
              <w:alias w:val="#Nav: /Purchase_Header/CustomBuyFromAdd4"/>
              <w:tag w:val="#Nav: Standard_Purchase_Order_TJP/70658592"/>
            </w:sdtPr>
            <w:sdtContent>
              <w:p w:rsidRPr="008E6A01" w:rsidR="00AF6529" w:rsidP="00580F23" w:rsidRDefault="00665DB7" w14:paraId="4912181E" w14:textId="77EB016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CustomBuyFromAdd4</w:t>
                </w:r>
              </w:p>
            </w:sdtContent>
          </w:sdt>
        </w:tc>
      </w:tr>
      <w:tr w:rsidR="00AF6529" w:rsidTr="00580F23" w14:paraId="48988633" w14:textId="77777777">
        <w:tc>
          <w:tcPr>
            <w:tcW w:w="2938" w:type="dxa"/>
          </w:tcPr>
          <w:p w:rsidR="00AF6529" w:rsidP="00580F23" w:rsidRDefault="00AF6529" w14:paraId="24BE07FE" w14:textId="1EA93C66">
            <w:pPr>
              <w:pStyle w:val="NoSpacing"/>
              <w:rPr>
                <w:rFonts w:cstheme="minorHAnsi"/>
              </w:rPr>
            </w:pPr>
          </w:p>
        </w:tc>
        <w:tc>
          <w:tcPr>
            <w:tcW w:w="1382" w:type="dxa"/>
          </w:tcPr>
          <w:p w:rsidR="00AF6529" w:rsidP="00580F23" w:rsidRDefault="00AF6529" w14:paraId="29455AE4" w14:textId="3F14DA4C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AF6529" w:rsidP="00580F23" w:rsidRDefault="00AF6529" w14:paraId="64BC987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AF6529" w:rsidP="00580F23" w:rsidRDefault="00AF6529" w14:paraId="323223EA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602E94" w:rsidP="001541E0" w:rsidRDefault="00602E94" w14:paraId="58769839" w14:textId="2CABAD29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FA12F8" w:rsidTr="00580F23" w14:paraId="21CAE3BC" w14:textId="77777777">
        <w:sdt>
          <w:sdtPr>
            <w:alias w:val="#Nav: /Purchase_Header/PaymentTermsDesc_Lbl"/>
            <w:tag w:val="#Nav: Standard_Purchase_Order_TJP/70658592"/>
            <w:id w:val="1996375647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PaymentTermsDesc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FA12F8" w:rsidP="00580F23" w:rsidRDefault="00FA12F8" w14:paraId="77C14D9D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Pr="00E96245" w:rsidR="00FA12F8" w:rsidP="00580F23" w:rsidRDefault="00FA12F8" w14:paraId="4DCB7C31" w14:textId="77777777">
            <w:pPr>
              <w:pStyle w:val="Heading1"/>
              <w:outlineLvl w:val="0"/>
            </w:pPr>
            <w:r>
              <w:rPr>
                <w:rFonts w:hint="eastAsia"/>
                <w:lang w:eastAsia="ja-JP"/>
              </w:rPr>
              <w:t>発注担当者</w:t>
            </w:r>
          </w:p>
        </w:tc>
        <w:sdt>
          <w:sdtPr>
            <w:alias w:val="#Nav: /Purchase_Header/Receiveby_Lbl"/>
            <w:tag w:val="#Nav: Standard_Purchase_Order_TJP/70658592"/>
            <w:id w:val="-317107135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Receiveby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FA12F8" w:rsidP="00580F23" w:rsidRDefault="00FA12F8" w14:paraId="12683C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_TJP/70658592"/>
            <w:id w:val="-1937587579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ShipmentMethodDesc_Lbl[1]" w:storeItemID="{027D250F-7370-4D90-8E4A-EDE64FE45E1F}"/>
            <w:text/>
          </w:sdtPr>
          <w:sdtEndPr/>
          <w:sdtContent>
            <w:tc>
              <w:tcPr>
                <w:tcW w:w="3744" w:type="dxa"/>
              </w:tcPr>
              <w:p w:rsidRPr="00E96245" w:rsidR="00FA12F8" w:rsidP="00580F23" w:rsidRDefault="00FA12F8" w14:paraId="43F4CF8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FA12F8" w:rsidTr="00580F23" w14:paraId="1D2C8085" w14:textId="77777777">
        <w:sdt>
          <w:sdtPr>
            <w:alias w:val="#Nav: /Purchase_Header/PaymentTermsDesc"/>
            <w:tag w:val="#Nav: Standard_Purchase_Order_TJP/70658592"/>
            <w:id w:val="-762297238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PaymentTermsDesc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FA12F8" w:rsidP="00580F23" w:rsidRDefault="00FA12F8" w14:paraId="7F8F6DC6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_TJP/70658592"/>
            <w:id w:val="-54850478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SalesPurchPersonName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FA12F8" w:rsidP="00580F23" w:rsidRDefault="00FA12F8" w14:paraId="3C7333E6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_TJP/70658592"/>
            <w:id w:val="-208649521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ExptRecptDt_PurchaseHeader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Pr="00E96245" w:rsidR="00FA12F8" w:rsidP="00580F23" w:rsidRDefault="00FA12F8" w14:paraId="2A9AD8D8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_TJP/70658592"/>
            <w:id w:val="1197890429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ShipmentMethodDesc[1]" w:storeItemID="{027D250F-7370-4D90-8E4A-EDE64FE45E1F}"/>
            <w:text/>
          </w:sdtPr>
          <w:sdtEndPr/>
          <w:sdtContent>
            <w:tc>
              <w:tcPr>
                <w:tcW w:w="3744" w:type="dxa"/>
              </w:tcPr>
              <w:p w:rsidRPr="00E96245" w:rsidR="00FA12F8" w:rsidP="00580F23" w:rsidRDefault="00FA12F8" w14:paraId="117DAB97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FA12F8" w:rsidTr="00580F23" w14:paraId="4349264E" w14:textId="77777777">
        <w:sdt>
          <w:sdtPr>
            <w:alias w:val="#Nav: /Purchase_Header/PricesInclVAT_PurchHeader_Lbl"/>
            <w:tag w:val="#Nav: Standard_Purchase_Order_TJP/70658592"/>
            <w:id w:val="593982980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PricesInclVAT_PurchHeader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FA12F8" w:rsidP="00580F23" w:rsidRDefault="00FA12F8" w14:paraId="4F4B3ECA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_TJP/70658592"/>
            <w:id w:val="-747113604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CompanyVATRegistrationNo_Lbl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FA12F8" w:rsidP="00580F23" w:rsidRDefault="00FA12F8" w14:paraId="14B4A85F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FA12F8" w:rsidP="00580F23" w:rsidRDefault="00FA12F8" w14:paraId="71AC07F2" w14:textId="77777777">
            <w:pPr>
              <w:pStyle w:val="Heading1"/>
              <w:outlineLvl w:val="0"/>
            </w:pPr>
          </w:p>
        </w:tc>
        <w:tc>
          <w:tcPr>
            <w:tcW w:w="3744" w:type="dxa"/>
          </w:tcPr>
          <w:p w:rsidR="00FA12F8" w:rsidP="00580F23" w:rsidRDefault="00FA12F8" w14:paraId="6FB9BB08" w14:textId="77777777">
            <w:pPr>
              <w:pStyle w:val="Heading1"/>
              <w:outlineLvl w:val="0"/>
            </w:pPr>
          </w:p>
        </w:tc>
      </w:tr>
      <w:tr w:rsidR="00FA12F8" w:rsidTr="00580F23" w14:paraId="0524930F" w14:textId="77777777">
        <w:sdt>
          <w:sdtPr>
            <w:alias w:val="#Nav: /Purchase_Header/PricesInclVAT_PurchHeader"/>
            <w:tag w:val="#Nav: Standard_Purchase_Order_TJP/70658592"/>
            <w:id w:val="1276141069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PricesInclVAT_PurchHeader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FA12F8" w:rsidP="00580F23" w:rsidRDefault="00FA12F8" w14:paraId="684F56AD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_TJP/70658592"/>
            <w:id w:val="1582410526"/>
            <w:placeholder>
              <w:docPart w:val="48E5A7D81F7D416091321EFB97F31BE8"/>
            </w:placeholder>
            <w:dataBinding w:prefixMappings="xmlns:ns0='urn:microsoft-dynamics-nav/reports/Standard_Purchase_Order_TJP/70658592/'" w:xpath="/ns0:NavWordReportXmlPart[1]/ns0:Purchase_Header[1]/ns0:CompanyVATRegistrationNo[1]" w:storeItemID="{027D250F-7370-4D90-8E4A-EDE64FE45E1F}"/>
            <w:text/>
          </w:sdtPr>
          <w:sdtEndPr/>
          <w:sdtContent>
            <w:tc>
              <w:tcPr>
                <w:tcW w:w="2160" w:type="dxa"/>
              </w:tcPr>
              <w:p w:rsidR="00FA12F8" w:rsidP="00580F23" w:rsidRDefault="00FA12F8" w14:paraId="46BD0A9B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FA12F8" w:rsidP="00580F23" w:rsidRDefault="00FA12F8" w14:paraId="5D4CBB64" w14:textId="77777777"/>
        </w:tc>
        <w:tc>
          <w:tcPr>
            <w:tcW w:w="3744" w:type="dxa"/>
          </w:tcPr>
          <w:p w:rsidR="00FA12F8" w:rsidP="00580F23" w:rsidRDefault="00FA12F8" w14:paraId="63BDD86C" w14:textId="77777777"/>
        </w:tc>
      </w:tr>
    </w:tbl>
    <w:p w:rsidR="00AF6529" w:rsidP="001541E0" w:rsidRDefault="00AF6529" w14:paraId="6C40E9DC" w14:textId="6B96382B">
      <w:pPr>
        <w:pStyle w:val="Style1"/>
        <w:rPr>
          <w:sz w:val="20"/>
        </w:rPr>
      </w:pPr>
    </w:p>
    <w:tbl>
      <w:tblPr>
        <w:tblStyle w:val="TableGrid"/>
        <w:tblW w:w="10225" w:type="dxa"/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FA12F8" w:rsidTr="00A8726A" w14:paraId="48A9BD45" w14:textId="77777777">
        <w:trPr>
          <w:trHeight w:val="547"/>
        </w:trPr>
        <w:sdt>
          <w:sdtPr>
            <w:alias w:val="#Nav: /Purchase_Header/Purchase_Line/No_PurchLine_Lbl"/>
            <w:tag w:val="#Nav: Standard_Purchase_Order_TJP/70658592"/>
            <w:id w:val="354857200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No_PurchLine_Lbl[1]" w:storeItemID="{027D250F-7370-4D90-8E4A-EDE64FE45E1F}"/>
            <w:text/>
          </w:sdtPr>
          <w:sdtEndPr/>
          <w:sdtContent>
            <w:tc>
              <w:tcPr>
                <w:tcW w:w="994" w:type="dxa"/>
                <w:vAlign w:val="bottom"/>
              </w:tcPr>
              <w:p w:rsidRPr="007A2170" w:rsidR="00FA12F8" w:rsidP="008A6497" w:rsidRDefault="00FA12F8" w14:paraId="1D79BB61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_TJP/70658592"/>
            <w:id w:val="1474107702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Desc_PurchLine_Lbl[1]" w:storeItemID="{027D250F-7370-4D90-8E4A-EDE64FE45E1F}"/>
            <w:text/>
          </w:sdtPr>
          <w:sdtEndPr/>
          <w:sdtContent>
            <w:tc>
              <w:tcPr>
                <w:tcW w:w="3139" w:type="dxa"/>
                <w:vAlign w:val="bottom"/>
              </w:tcPr>
              <w:p w:rsidRPr="007A2170" w:rsidR="00FA12F8" w:rsidP="008A6497" w:rsidRDefault="00FA12F8" w14:paraId="62162BCA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_TJP/70658592"/>
            <w:id w:val="-2127612395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Qty_PurchLine_Lbl[1]" w:storeItemID="{027D250F-7370-4D90-8E4A-EDE64FE45E1F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Pr="007A2170" w:rsidR="00FA12F8" w:rsidP="00CD57A8" w:rsidRDefault="00FA12F8" w14:paraId="079ABD07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_TJP/70658592"/>
            <w:id w:val="128219997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UOM_PurchLine_Lbl[1]" w:storeItemID="{027D250F-7370-4D90-8E4A-EDE64FE45E1F}"/>
            <w:text/>
          </w:sdtPr>
          <w:sdtEndPr/>
          <w:sdtContent>
            <w:tc>
              <w:tcPr>
                <w:tcW w:w="994" w:type="dxa"/>
                <w:vAlign w:val="bottom"/>
              </w:tcPr>
              <w:p w:rsidRPr="007A2170" w:rsidR="00FA12F8" w:rsidP="00F452C7" w:rsidRDefault="00FA12F8" w14:paraId="56526472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_TJP/70658592"/>
            <w:id w:val="-101660241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DirectUniCost_Lbl[1]" w:storeItemID="{027D250F-7370-4D90-8E4A-EDE64FE45E1F}"/>
            <w:text/>
          </w:sdtPr>
          <w:sdtEndPr/>
          <w:sdtContent>
            <w:tc>
              <w:tcPr>
                <w:tcW w:w="1282" w:type="dxa"/>
                <w:vAlign w:val="bottom"/>
              </w:tcPr>
              <w:p w:rsidR="00FA12F8" w:rsidP="00F452C7" w:rsidRDefault="00FA12F8" w14:paraId="31E45E61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_TJP/70658592"/>
            <w:id w:val="-1283568042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Purchase_Line[1]/ns0:VATIdentifier_PurchLine_Lbl[1]" w:storeItemID="{027D250F-7370-4D90-8E4A-EDE64FE45E1F}"/>
            <w:text/>
          </w:sdtPr>
          <w:sdtEndPr/>
          <w:sdtContent>
            <w:tc>
              <w:tcPr>
                <w:tcW w:w="1368" w:type="dxa"/>
                <w:vAlign w:val="bottom"/>
              </w:tcPr>
              <w:p w:rsidRPr="007A2170" w:rsidR="00FA12F8" w:rsidP="00F452C7" w:rsidRDefault="00FA12F8" w14:paraId="21057779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_TJP/70658592"/>
            <w:id w:val="-1873614648"/>
            <w:placeholder>
              <w:docPart w:val="92DF0373B94D47389651FDD721BA2EF6"/>
            </w:placeholder>
            <w:dataBinding w:prefixMappings="xmlns:ns0='urn:microsoft-dynamics-nav/reports/Standard_Purchase_Order_TJP/70658592/'" w:xpath="/ns0:NavWordReportXmlPart[1]/ns0:Purchase_Header[1]/ns0:ItemLineAmount_Lbl[1]" w:storeItemID="{027D250F-7370-4D90-8E4A-EDE64FE45E1F}"/>
            <w:text/>
          </w:sdtPr>
          <w:sdtEndPr/>
          <w:sdtContent>
            <w:tc>
              <w:tcPr>
                <w:tcW w:w="1368" w:type="dxa"/>
                <w:vAlign w:val="bottom"/>
              </w:tcPr>
              <w:p w:rsidRPr="007A2170" w:rsidR="00FA12F8" w:rsidP="008A6497" w:rsidRDefault="00FA12F8" w14:paraId="69C51454" w14:textId="77777777">
                <w:pPr>
                  <w:pStyle w:val="Heading1"/>
                  <w:jc w:val="center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Purchase_Header/Purchase_Line"/>
          <w:tag w:val="#Nav: Standard_Purchase_Order_TJP/70658592"/>
          <w:id w:val="-1495949256"/>
          <w15:dataBinding w:prefixMappings="xmlns:ns0='urn:microsoft-dynamics-nav/reports/Standard_Purchase_Order_TJP/70658592/'" w:xpath="/ns0:NavWordReportXmlPart[1]/ns0:Purchase_Header[1]/ns0:Purchase_Line" w:storeItemID="{027D250F-7370-4D90-8E4A-EDE64FE45E1F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710573744"/>
              <w:placeholder>
                <w:docPart w:val="A9B07DDA66AC400C85677A64318D388E"/>
              </w:placeholder>
              <w15:repeatingSectionItem/>
            </w:sdtPr>
            <w:sdtEndPr/>
            <w:sdtContent>
              <w:tr w:rsidR="00FA12F8" w:rsidTr="00A8726A" w14:paraId="53B21D3A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_TJP/70658592"/>
                    <w:id w:val="720795611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No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FA12F8" w:rsidP="00665DB7" w:rsidRDefault="00FA12F8" w14:paraId="5E6679AF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_TJP/70658592"/>
                    <w:id w:val="1987591688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Desc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FA12F8" w:rsidP="00665DB7" w:rsidRDefault="00FA12F8" w14:paraId="1C5704E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_TJP/70658592"/>
                    <w:id w:val="207312803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Qty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FA12F8" w:rsidP="00665DB7" w:rsidRDefault="00FA12F8" w14:paraId="5163824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_TJP/70658592"/>
                    <w:id w:val="1863934202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UOM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FA12F8" w:rsidP="00665DB7" w:rsidRDefault="00FA12F8" w14:paraId="7188F93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_TJP/70658592"/>
                    <w:id w:val="-1685663617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DirUnitCost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FA12F8" w:rsidP="00665DB7" w:rsidRDefault="00FA12F8" w14:paraId="2ECE7C2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_TJP/70658592"/>
                    <w:id w:val="-195539712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VATIdentifier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FA12F8" w:rsidP="00665DB7" w:rsidRDefault="00FA12F8" w14:paraId="427D48F8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_TJP/70658592"/>
                    <w:id w:val="1195808968"/>
                    <w:placeholder>
                      <w:docPart w:val="22035CE828A249F597C6E87B2E1F18C7"/>
                    </w:placeholder>
                    <w:dataBinding w:prefixMappings="xmlns:ns0='urn:microsoft-dynamics-nav/reports/Standard_Purchase_Order_TJP/70658592/'" w:xpath="/ns0:NavWordReportXmlPart[1]/ns0:Purchase_Header[1]/ns0:Purchase_Line[1]/ns0:LineAmt_PurchLine[1]" w:storeItemID="{027D250F-7370-4D90-8E4A-EDE64FE45E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FA12F8" w:rsidP="00665DB7" w:rsidRDefault="00FA12F8" w14:paraId="5B652E6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A12F8" w:rsidTr="00A8726A" w14:paraId="07D24A85" w14:textId="77777777">
        <w:trPr>
          <w:trHeight w:val="230"/>
        </w:trPr>
        <w:tc>
          <w:tcPr>
            <w:tcW w:w="994" w:type="dxa"/>
          </w:tcPr>
          <w:p w:rsidR="00FA12F8" w:rsidP="00580F23" w:rsidRDefault="00FA12F8" w14:paraId="52130412" w14:textId="77777777">
            <w:pPr>
              <w:pStyle w:val="NoSpacing"/>
            </w:pPr>
          </w:p>
        </w:tc>
        <w:tc>
          <w:tcPr>
            <w:tcW w:w="3139" w:type="dxa"/>
          </w:tcPr>
          <w:p w:rsidR="00FA12F8" w:rsidP="00580F23" w:rsidRDefault="00FA12F8" w14:paraId="3E90089F" w14:textId="77777777">
            <w:pPr>
              <w:pStyle w:val="NoSpacing"/>
            </w:pPr>
          </w:p>
        </w:tc>
        <w:tc>
          <w:tcPr>
            <w:tcW w:w="1080" w:type="dxa"/>
          </w:tcPr>
          <w:p w:rsidR="00FA12F8" w:rsidP="00580F23" w:rsidRDefault="00FA12F8" w14:paraId="36A78CAF" w14:textId="77777777">
            <w:pPr>
              <w:pStyle w:val="NoSpacing"/>
            </w:pPr>
          </w:p>
        </w:tc>
        <w:tc>
          <w:tcPr>
            <w:tcW w:w="994" w:type="dxa"/>
          </w:tcPr>
          <w:p w:rsidR="00FA12F8" w:rsidP="00580F23" w:rsidRDefault="00FA12F8" w14:paraId="54CCF602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_TJP/70658592"/>
            <w:id w:val="-1550531796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Totals[1]/ns0:TotalExclVATText[1]" w:storeItemID="{027D250F-7370-4D90-8E4A-EDE64FE45E1F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FA12F8" w:rsidP="00CD57A8" w:rsidRDefault="00FA12F8" w14:paraId="56067BCC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_TJP/70658592"/>
            <w:id w:val="-775403601"/>
            <w:placeholder>
              <w:docPart w:val="8A492F412D7943FFA9E759C5A24FEEE1"/>
            </w:placeholder>
            <w:dataBinding w:prefixMappings="xmlns:ns0='urn:microsoft-dynamics-nav/reports/Standard_Purchase_Order_TJP/70658592/'" w:xpath="/ns0:NavWordReportXmlPart[1]/ns0:Purchase_Header[1]/ns0:Totals[1]/ns0:TotalAmoun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C645A2" w:rsidR="00FA12F8" w:rsidP="00CD57A8" w:rsidRDefault="00FA12F8" w14:paraId="51C82F7A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FA12F8" w:rsidTr="00A8726A" w14:paraId="47C59F97" w14:textId="77777777">
        <w:trPr>
          <w:trHeight w:val="230"/>
        </w:trPr>
        <w:tc>
          <w:tcPr>
            <w:tcW w:w="994" w:type="dxa"/>
          </w:tcPr>
          <w:p w:rsidR="00FA12F8" w:rsidP="00580F23" w:rsidRDefault="00FA12F8" w14:paraId="298172B6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FA12F8" w:rsidP="00580F23" w:rsidRDefault="00FA12F8" w14:paraId="661A71E7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FA12F8" w:rsidP="00580F23" w:rsidRDefault="00FA12F8" w14:paraId="1F909731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FA12F8" w:rsidP="00580F23" w:rsidRDefault="00FA12F8" w14:paraId="0904F857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FA12F8" w:rsidP="00580F23" w:rsidRDefault="00FA12F8" w14:paraId="1EB7C44D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_TJP/70658592"/>
            <w:id w:val="1248930702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Totals[1]/ns0:VATAmountTex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="00FA12F8" w:rsidP="00CD57A8" w:rsidRDefault="00FA12F8" w14:paraId="0AF27546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_TJP/70658592"/>
            <w:id w:val="1106080759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Totals[1]/ns0:TotalVATAmoun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="00FA12F8" w:rsidP="00CD57A8" w:rsidRDefault="00FA12F8" w14:paraId="1289B3DB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FA12F8" w:rsidTr="00A8726A" w14:paraId="2FD6BE13" w14:textId="77777777">
        <w:trPr>
          <w:trHeight w:val="230"/>
        </w:trPr>
        <w:tc>
          <w:tcPr>
            <w:tcW w:w="994" w:type="dxa"/>
          </w:tcPr>
          <w:p w:rsidR="00FA12F8" w:rsidP="00580F23" w:rsidRDefault="00FA12F8" w14:paraId="03884531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FA12F8" w:rsidP="00580F23" w:rsidRDefault="00FA12F8" w14:paraId="1DD31A68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FA12F8" w:rsidP="00580F23" w:rsidRDefault="00FA12F8" w14:paraId="46A8C4B3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FA12F8" w:rsidP="00580F23" w:rsidRDefault="00FA12F8" w14:paraId="538ED45A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_TJP/70658592"/>
            <w:id w:val="669218899"/>
            <w:placeholder>
              <w:docPart w:val="22035CE828A249F597C6E87B2E1F18C7"/>
            </w:placeholder>
            <w:dataBinding w:prefixMappings="xmlns:ns0='urn:microsoft-dynamics-nav/reports/Standard_Purchase_Order_TJP/70658592/'" w:xpath="/ns0:NavWordReportXmlPart[1]/ns0:Purchase_Header[1]/ns0:Totals[1]/ns0:TotalInclVATText[1]" w:storeItemID="{027D250F-7370-4D90-8E4A-EDE64FE45E1F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FA12F8" w:rsidP="00CD57A8" w:rsidRDefault="00FA12F8" w14:paraId="29756BE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_TJP/70658592"/>
            <w:id w:val="1932862123"/>
            <w:placeholder>
              <w:docPart w:val="FF19FE7295FD4C95AAEBE436E6685341"/>
            </w:placeholder>
            <w:dataBinding w:prefixMappings="xmlns:ns0='urn:microsoft-dynamics-nav/reports/Standard_Purchase_Order_TJP/70658592/'" w:xpath="/ns0:NavWordReportXmlPart[1]/ns0:Purchase_Header[1]/ns0:Totals[1]/ns0:TotalAmountInclVAT[1]" w:storeItemID="{027D250F-7370-4D90-8E4A-EDE64FE45E1F}"/>
            <w:text/>
          </w:sdtPr>
          <w:sdtEndPr/>
          <w:sdtContent>
            <w:tc>
              <w:tcPr>
                <w:tcW w:w="1368" w:type="dxa"/>
              </w:tcPr>
              <w:p w:rsidRPr="00C645A2" w:rsidR="00FA12F8" w:rsidP="00CD57A8" w:rsidRDefault="00FA12F8" w14:paraId="18B9ED71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FA12F8" w:rsidP="001541E0" w:rsidRDefault="00FA12F8" w14:paraId="7CF5BE81" w14:textId="77777777">
      <w:pPr>
        <w:pStyle w:val="Style1"/>
        <w:rPr>
          <w:sz w:val="20"/>
        </w:rPr>
      </w:pPr>
    </w:p>
    <w:sectPr w:rsidR="00FA12F8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0820" w:rsidP="00E40C63" w:rsidRDefault="00920820" w14:paraId="6492C3C3" w14:textId="77777777">
      <w:pPr>
        <w:spacing w:after="0"/>
      </w:pPr>
      <w:r>
        <w:separator/>
      </w:r>
    </w:p>
  </w:endnote>
  <w:endnote w:type="continuationSeparator" w:id="0">
    <w:p w:rsidR="00920820" w:rsidP="00E40C63" w:rsidRDefault="00920820" w14:paraId="07F9D69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3F0A" w:rsidRDefault="00673F0A" w14:paraId="4B24EC7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1DCA8DA4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55F635" w14:textId="77777777">
            <w:tc>
              <w:tcPr>
                <w:tcW w:w="5000" w:type="pct"/>
              </w:tcPr>
              <w:p w:rsidR="00C43401" w:rsidP="0090637C" w:rsidRDefault="00C43401" w14:paraId="0AB1855D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17D33CA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EA87E2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58B3BC1D" w14:textId="77777777">
      <w:sdt>
        <w:sdtPr>
          <w:alias w:val="#Nav: /Purchase_Header/CompanyHomePage_Lbl"/>
          <w:tag w:val="#Nav: Standard_Purchase_Order_TJP/70658592"/>
          <w:id w:val="578952943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HomePage_Lbl[1]" w:storeItemID="{027D250F-7370-4D90-8E4A-EDE64FE45E1F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CB88109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_TJP/70658592"/>
          <w:id w:val="26232117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PhoneNo_Lbl[1]" w:storeItemID="{027D250F-7370-4D90-8E4A-EDE64FE45E1F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1D3ADDE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_TJP/70658592"/>
          <w:id w:val="1558133212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Email_Lbl[1]" w:storeItemID="{027D250F-7370-4D90-8E4A-EDE64FE45E1F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65FEA7D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1537DAB4" w14:textId="77777777">
      <w:sdt>
        <w:sdtPr>
          <w:alias w:val="#Nav: /Purchase_Header/CompanyHomePage"/>
          <w:tag w:val="#Nav: Standard_Purchase_Order_TJP/70658592"/>
          <w:id w:val="-36891213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HomePage[1]" w:storeItemID="{027D250F-7370-4D90-8E4A-EDE64FE45E1F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244845F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_TJP/70658592"/>
          <w:id w:val="-1210418887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PhoneNo[1]" w:storeItemID="{027D250F-7370-4D90-8E4A-EDE64FE45E1F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1996F034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_TJP/70658592"/>
          <w:id w:val="-921179310"/>
          <w:placeholder>
            <w:docPart w:val="DefaultPlaceholder_-1854013440"/>
          </w:placeholder>
          <w:dataBinding w:prefixMappings="xmlns:ns0='urn:microsoft-dynamics-nav/reports/Standard_Purchase_Order_TJP/70658592/'" w:xpath="/ns0:NavWordReportXmlPart[1]/ns0:Purchase_Header[1]/ns0:CompanyEMail[1]" w:storeItemID="{027D250F-7370-4D90-8E4A-EDE64FE45E1F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E89BD81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09249C" w:rsidRDefault="0009249C" w14:paraId="2A01E61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0820" w:rsidP="00E40C63" w:rsidRDefault="00920820" w14:paraId="51D7A207" w14:textId="77777777">
      <w:pPr>
        <w:spacing w:after="0"/>
      </w:pPr>
      <w:r>
        <w:separator/>
      </w:r>
    </w:p>
  </w:footnote>
  <w:footnote w:type="continuationSeparator" w:id="0">
    <w:p w:rsidR="00920820" w:rsidP="00E40C63" w:rsidRDefault="00920820" w14:paraId="50C731B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3F0A" w:rsidRDefault="00673F0A" w14:paraId="0EFC1A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0DB9159C" w14:textId="77777777">
      <w:tc>
        <w:tcPr>
          <w:tcW w:w="2929" w:type="pct"/>
        </w:tcPr>
        <w:p w:rsidRPr="004D557F" w:rsidR="00F17602" w:rsidP="00673F0A" w:rsidRDefault="00673F0A" w14:paraId="7A9F4C06" w14:textId="4DB7A14E">
          <w:pPr>
            <w:pStyle w:val="Title"/>
            <w:jc w:val="center"/>
            <w:rPr>
              <w:rFonts w:asciiTheme="minorHAnsi" w:hAnsiTheme="minorHAnsi" w:cstheme="minorHAnsi"/>
              <w:b/>
              <w:szCs w:val="36"/>
            </w:rPr>
          </w:pPr>
          <w:r>
            <w:rPr>
              <w:rFonts w:hint="eastAsia" w:asciiTheme="minorHAnsi" w:hAnsiTheme="minorHAnsi" w:cstheme="minorHAnsi"/>
              <w:b/>
              <w:szCs w:val="36"/>
              <w:lang w:eastAsia="ja-JP"/>
            </w:rPr>
            <w:t xml:space="preserve">　　　　　　　　　　　納品</w:t>
          </w:r>
          <w:r w:rsidRPr="004D557F" w:rsidR="004D557F">
            <w:rPr>
              <w:rFonts w:hint="eastAsia" w:asciiTheme="minorHAnsi" w:hAnsiTheme="minorHAnsi" w:cstheme="minorHAnsi"/>
              <w:b/>
              <w:szCs w:val="36"/>
              <w:lang w:eastAsia="ja-JP"/>
            </w:rPr>
            <w:t>書</w:t>
          </w:r>
        </w:p>
        <w:p w:rsidR="004D557F" w:rsidP="00F17602" w:rsidRDefault="004D557F" w14:paraId="69B53796" w14:textId="43DEA8CB">
          <w:pPr>
            <w:pStyle w:val="Subtitle"/>
            <w:rPr>
              <w:rFonts w:cstheme="minorHAnsi"/>
              <w:szCs w:val="22"/>
            </w:rPr>
          </w:pPr>
        </w:p>
        <w:p w:rsidRPr="004D557F" w:rsidR="004D557F" w:rsidP="004D557F" w:rsidRDefault="004D557F" w14:paraId="4FFE4617" w14:textId="2FFE543D">
          <w:r>
            <w:rPr>
              <w:rFonts w:hint="eastAsia"/>
              <w:lang w:eastAsia="ja-JP"/>
            </w:rPr>
            <w:t>発注書番号：</w:t>
          </w:r>
          <w:sdt>
            <w:sdtPr>
              <w:rPr>
                <w:rFonts w:hint="eastAsia"/>
                <w:lang w:eastAsia="ja-JP"/>
              </w:rPr>
              <w:alias w:val="#Nav: /Purchase_Header/No_PurchHeader"/>
              <w:tag w:val="#Nav: Standard_Purchase_Order_TJP/70658592"/>
              <w:id w:val="1798643057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No_PurchHeader[1]" w:storeItemID="{027D250F-7370-4D90-8E4A-EDE64FE45E1F}"/>
              <w:text/>
            </w:sdtPr>
            <w:sdtEndPr/>
            <w:sdtContent>
              <w:proofErr w:type="spellStart"/>
              <w:r>
                <w:rPr>
                  <w:rFonts w:hint="eastAsia"/>
                  <w:lang w:eastAsia="ja-JP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_TJP/7065859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_TJP/70658592/'" w:xpath="/ns0:NavWordReportXmlPart[1]/ns0:Purchase_Header[1]/ns0:DocumentDate[1]" w:storeItemID="{027D250F-7370-4D90-8E4A-EDE64FE45E1F}"/>
            <w:text/>
          </w:sdtPr>
          <w:sdtEndPr/>
          <w:sdtContent>
            <w:p w:rsidRPr="00F17602" w:rsidR="00F17602" w:rsidP="00F17602" w:rsidRDefault="00F17602" w14:paraId="4C347232" w14:textId="1FF0889A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20820" w14:paraId="130DD749" w14:textId="15AEB008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_TJP/7065859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_TJP/70658592/'" w:xpath="/ns0:NavWordReportXmlPart[1]/ns0:Purchase_Header[1]/ns0:Page_Lbl[1]" w:storeItemID="{027D250F-7370-4D90-8E4A-EDE64FE45E1F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="004D557F">
            <w:rPr>
              <w:rFonts w:hint="eastAsia" w:cstheme="minorHAnsi"/>
              <w:lang w:eastAsia="ja-JP"/>
            </w:rPr>
            <w:t>1</w:t>
          </w:r>
          <w:r w:rsidR="004D557F">
            <w:rPr>
              <w:rFonts w:cstheme="minorHAnsi"/>
            </w:rPr>
            <w:t xml:space="preserve"> </w:t>
          </w:r>
          <w:r w:rsidRPr="00F17602" w:rsidR="00F17602">
            <w:rPr>
              <w:rFonts w:cstheme="minorHAnsi"/>
            </w:rPr>
            <w:t xml:space="preserve">/ </w:t>
          </w:r>
          <w:r w:rsidR="004D557F">
            <w:rPr>
              <w:rFonts w:hint="eastAsia" w:cstheme="minorHAnsi"/>
              <w:lang w:eastAsia="ja-JP"/>
            </w:rPr>
            <w:t>1</w:t>
          </w:r>
        </w:p>
      </w:tc>
      <w:tc>
        <w:tcPr>
          <w:tcW w:w="2071" w:type="pct"/>
        </w:tcPr>
        <w:p w:rsidR="00C43401" w:rsidP="00C43401" w:rsidRDefault="00C43401" w14:paraId="1508CD4F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4D557F" w:rsidP="00D6006D" w:rsidRDefault="004D557F" w14:paraId="2E4638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2332FD46" w14:textId="77777777">
      <w:tc>
        <w:tcPr>
          <w:tcW w:w="2929" w:type="pct"/>
        </w:tcPr>
        <w:p w:rsidR="00D90370" w:rsidP="00D90370" w:rsidRDefault="00D90370" w14:paraId="33F450A8" w14:textId="441672A0">
          <w:pPr>
            <w:pStyle w:val="Title"/>
            <w:jc w:val="center"/>
            <w:rPr>
              <w:rFonts w:asciiTheme="majorEastAsia" w:hAnsiTheme="majorEastAsia" w:eastAsiaTheme="majorEastAsia"/>
              <w:lang w:eastAsia="ja-JP"/>
            </w:rPr>
          </w:pPr>
          <w:r>
            <w:rPr>
              <w:rFonts w:hint="eastAsia" w:asciiTheme="majorEastAsia" w:hAnsiTheme="majorEastAsia" w:eastAsiaTheme="majorEastAsia"/>
              <w:lang w:eastAsia="ja-JP"/>
            </w:rPr>
            <w:t xml:space="preserve">　　　　　　　　　　　注文書</w:t>
          </w:r>
        </w:p>
        <w:p w:rsidR="00960989" w:rsidP="00960989" w:rsidRDefault="00960989" w14:paraId="35A56923" w14:textId="77777777">
          <w:pPr>
            <w:rPr>
              <w:lang w:eastAsia="ja-JP"/>
            </w:rPr>
          </w:pPr>
        </w:p>
        <w:p w:rsidRPr="00955A24" w:rsidR="00C43401" w:rsidP="00955A24" w:rsidRDefault="00960989" w14:paraId="3A3D16AD" w14:textId="0EE9F30D">
          <w:pPr>
            <w:rPr>
              <w:lang w:eastAsia="ja-JP"/>
            </w:rPr>
          </w:pPr>
          <w:r>
            <w:rPr>
              <w:rFonts w:hint="eastAsia"/>
              <w:lang w:eastAsia="ja-JP"/>
            </w:rPr>
            <w:t>発注書番号：</w:t>
          </w:r>
          <w:sdt>
            <w:sdtPr>
              <w:rPr>
                <w:rFonts w:hint="eastAsia"/>
                <w:lang w:eastAsia="ja-JP"/>
              </w:rPr>
              <w:alias w:val="#Nav: /Purchase_Header/No_PurchHeader"/>
              <w:tag w:val="#Nav: Standard_Purchase_Order_TJP/70658592"/>
              <w:id w:val="-2094470874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No_PurchHeader[1]" w:storeItemID="{027D250F-7370-4D90-8E4A-EDE64FE45E1F}"/>
              <w:text/>
            </w:sdtPr>
            <w:sdtEndPr/>
            <w:sdtContent>
              <w:proofErr w:type="spellStart"/>
              <w:r w:rsidR="00955A24">
                <w:rPr>
                  <w:rFonts w:hint="eastAsia"/>
                  <w:lang w:eastAsia="ja-JP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asciiTheme="majorEastAsia" w:hAnsiTheme="majorEastAsia" w:eastAsiaTheme="majorEastAsia"/>
            </w:rPr>
            <w:alias w:val="#Nav: /Purchase_Header/DocumentDate"/>
            <w:tag w:val="#Nav: Standard_Purchase_Order_TJP/7065859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_TJP/70658592/'" w:xpath="/ns0:NavWordReportXmlPart[1]/ns0:Purchase_Header[1]/ns0:DocumentDate[1]" w:storeItemID="{027D250F-7370-4D90-8E4A-EDE64FE45E1F}"/>
            <w:text/>
          </w:sdtPr>
          <w:sdtEndPr/>
          <w:sdtContent>
            <w:p w:rsidRPr="00D90370" w:rsidR="00E55D9E" w:rsidP="00DA0734" w:rsidRDefault="00DA0734" w14:paraId="549BB6AD" w14:textId="77777777">
              <w:pPr>
                <w:pStyle w:val="Subtitle"/>
                <w:rPr>
                  <w:rFonts w:asciiTheme="majorEastAsia" w:hAnsiTheme="majorEastAsia" w:eastAsiaTheme="majorEastAsia"/>
                </w:rPr>
              </w:pPr>
              <w:proofErr w:type="spellStart"/>
              <w:r w:rsidRPr="00D90370">
                <w:rPr>
                  <w:rFonts w:asciiTheme="majorEastAsia" w:hAnsiTheme="majorEastAsia" w:eastAsiaTheme="majorEastAsia"/>
                </w:rPr>
                <w:t>DocumentDate</w:t>
              </w:r>
              <w:proofErr w:type="spellEnd"/>
            </w:p>
          </w:sdtContent>
        </w:sdt>
        <w:p w:rsidRPr="00E55D9E" w:rsidR="00DA0734" w:rsidP="00DA0734" w:rsidRDefault="00920820" w14:paraId="74BBDDCA" w14:textId="7883864E">
          <w:pPr>
            <w:pStyle w:val="Subtitle"/>
          </w:pPr>
          <w:sdt>
            <w:sdtPr>
              <w:rPr>
                <w:rFonts w:asciiTheme="majorEastAsia" w:hAnsiTheme="majorEastAsia" w:eastAsiaTheme="majorEastAsia"/>
              </w:rPr>
              <w:alias w:val="#Nav: /Purchase_Header/Page_Lbl"/>
              <w:tag w:val="#Nav: Standard_Purchase_Order_TJP/7065859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_TJP/70658592/'" w:xpath="/ns0:NavWordReportXmlPart[1]/ns0:Purchase_Header[1]/ns0:Page_Lbl[1]" w:storeItemID="{027D250F-7370-4D90-8E4A-EDE64FE45E1F}"/>
              <w:text/>
            </w:sdtPr>
            <w:sdtEndPr/>
            <w:sdtContent>
              <w:proofErr w:type="spellStart"/>
              <w:r w:rsidRPr="00D90370" w:rsidR="00DA0734">
                <w:rPr>
                  <w:rFonts w:asciiTheme="majorEastAsia" w:hAnsiTheme="majorEastAsia" w:eastAsiaTheme="majorEastAsia"/>
                </w:rPr>
                <w:t>Page_Lbl</w:t>
              </w:r>
              <w:proofErr w:type="spellEnd"/>
            </w:sdtContent>
          </w:sdt>
          <w:r w:rsidRPr="00D90370" w:rsidR="00DA0734">
            <w:rPr>
              <w:rFonts w:asciiTheme="majorEastAsia" w:hAnsiTheme="majorEastAsia" w:eastAsiaTheme="majorEastAsia"/>
            </w:rPr>
            <w:t xml:space="preserve">  </w:t>
          </w:r>
          <w:r w:rsidRPr="00D90370" w:rsidR="0009454A">
            <w:rPr>
              <w:rFonts w:asciiTheme="majorEastAsia" w:hAnsiTheme="majorEastAsia" w:eastAsiaTheme="majorEastAsia"/>
            </w:rPr>
            <w:fldChar w:fldCharType="begin"/>
          </w:r>
          <w:r w:rsidRPr="00D90370" w:rsidR="0009454A">
            <w:rPr>
              <w:rFonts w:asciiTheme="majorEastAsia" w:hAnsiTheme="majorEastAsia" w:eastAsiaTheme="majorEastAsia"/>
            </w:rPr>
            <w:instrText xml:space="preserve"> PAGE  \* Arabic  \* MERGEFORMAT </w:instrText>
          </w:r>
          <w:r w:rsidRPr="00D90370" w:rsidR="0009454A">
            <w:rPr>
              <w:rFonts w:asciiTheme="majorEastAsia" w:hAnsiTheme="majorEastAsia" w:eastAsiaTheme="majorEastAsia"/>
            </w:rPr>
            <w:fldChar w:fldCharType="separate"/>
          </w:r>
          <w:r w:rsidRPr="00D90370" w:rsidR="009B3A60">
            <w:rPr>
              <w:rFonts w:asciiTheme="majorEastAsia" w:hAnsiTheme="majorEastAsia" w:eastAsiaTheme="majorEastAsia"/>
              <w:noProof/>
            </w:rPr>
            <w:t>1</w:t>
          </w:r>
          <w:r w:rsidRPr="00D90370" w:rsidR="0009454A">
            <w:rPr>
              <w:rFonts w:asciiTheme="majorEastAsia" w:hAnsiTheme="majorEastAsia" w:eastAsiaTheme="majorEastAsia"/>
            </w:rPr>
            <w:fldChar w:fldCharType="end"/>
          </w:r>
          <w:r w:rsidRPr="00D90370" w:rsidR="00600A84">
            <w:rPr>
              <w:rFonts w:asciiTheme="majorEastAsia" w:hAnsiTheme="majorEastAsia" w:eastAsiaTheme="majorEastAsia"/>
            </w:rPr>
            <w:t xml:space="preserve"> / </w:t>
          </w:r>
          <w:r w:rsidR="004D557F">
            <w:rPr>
              <w:rFonts w:hint="eastAsia" w:asciiTheme="majorEastAsia" w:hAnsiTheme="majorEastAsia" w:eastAsiaTheme="majorEastAsia"/>
              <w:lang w:eastAsia="ja-JP"/>
            </w:rPr>
            <w:t>1</w:t>
          </w:r>
        </w:p>
      </w:tc>
      <w:tc>
        <w:tcPr>
          <w:tcW w:w="2925" w:type="pct"/>
        </w:tcPr>
        <w:p w:rsidR="00C43401" w:rsidP="004639DD" w:rsidRDefault="004639DD" w14:paraId="66389181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_TJP/70658592"/>
              <w:id w:val="-2008820458"/>
              <w:dataBinding w:prefixMappings="xmlns:ns0='urn:microsoft-dynamics-nav/reports/Standard_Purchase_Order_TJP/70658592/'" w:xpath="/ns0:NavWordReportXmlPart[1]/ns0:Purchase_Header[1]/ns0:CompanyPicture[1]" w:storeItemID="{027D250F-7370-4D90-8E4A-EDE64FE45E1F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24567B6A" wp14:editId="24C94AE8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62B201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bordersDoNotSurroundHeader/>
  <w:bordersDoNotSurroundFooter/>
  <w:proofState w:spelling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1C14"/>
    <w:rsid w:val="00074151"/>
    <w:rsid w:val="00082B21"/>
    <w:rsid w:val="00083E19"/>
    <w:rsid w:val="000844A3"/>
    <w:rsid w:val="0008693A"/>
    <w:rsid w:val="0009249C"/>
    <w:rsid w:val="0009454A"/>
    <w:rsid w:val="000A665A"/>
    <w:rsid w:val="000D5A6D"/>
    <w:rsid w:val="000E071F"/>
    <w:rsid w:val="000E6063"/>
    <w:rsid w:val="0010049A"/>
    <w:rsid w:val="0010175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1984"/>
    <w:rsid w:val="001621D9"/>
    <w:rsid w:val="001848F7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2E49"/>
    <w:rsid w:val="002334A5"/>
    <w:rsid w:val="002342C4"/>
    <w:rsid w:val="00235CA0"/>
    <w:rsid w:val="00240B92"/>
    <w:rsid w:val="00245B0E"/>
    <w:rsid w:val="00261876"/>
    <w:rsid w:val="0026269B"/>
    <w:rsid w:val="002669DB"/>
    <w:rsid w:val="002709C8"/>
    <w:rsid w:val="00273BA9"/>
    <w:rsid w:val="00290CB8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F77F3"/>
    <w:rsid w:val="00311E65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1A68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228A"/>
    <w:rsid w:val="004D557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364C"/>
    <w:rsid w:val="00587157"/>
    <w:rsid w:val="005948C5"/>
    <w:rsid w:val="00595F7F"/>
    <w:rsid w:val="005963DE"/>
    <w:rsid w:val="005A0994"/>
    <w:rsid w:val="005A1FF8"/>
    <w:rsid w:val="005C22D6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65DB7"/>
    <w:rsid w:val="0067148C"/>
    <w:rsid w:val="0067225B"/>
    <w:rsid w:val="00673F0A"/>
    <w:rsid w:val="00676FD6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35E50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77BD3"/>
    <w:rsid w:val="00785D0D"/>
    <w:rsid w:val="00797305"/>
    <w:rsid w:val="00797749"/>
    <w:rsid w:val="007A0A2F"/>
    <w:rsid w:val="007A0A53"/>
    <w:rsid w:val="007A0BC9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578"/>
    <w:rsid w:val="00845DAF"/>
    <w:rsid w:val="00845E08"/>
    <w:rsid w:val="008533EF"/>
    <w:rsid w:val="00856BBF"/>
    <w:rsid w:val="00862E42"/>
    <w:rsid w:val="008805A3"/>
    <w:rsid w:val="008874E0"/>
    <w:rsid w:val="008A3400"/>
    <w:rsid w:val="008A54A2"/>
    <w:rsid w:val="008A6497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0820"/>
    <w:rsid w:val="0092542A"/>
    <w:rsid w:val="00933DB5"/>
    <w:rsid w:val="009364A4"/>
    <w:rsid w:val="00940735"/>
    <w:rsid w:val="00943A17"/>
    <w:rsid w:val="009453BC"/>
    <w:rsid w:val="00954C6C"/>
    <w:rsid w:val="00955A24"/>
    <w:rsid w:val="00960989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A0692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8726A"/>
    <w:rsid w:val="00A9010E"/>
    <w:rsid w:val="00A9275C"/>
    <w:rsid w:val="00A940EF"/>
    <w:rsid w:val="00A9726D"/>
    <w:rsid w:val="00AA490C"/>
    <w:rsid w:val="00AC60A2"/>
    <w:rsid w:val="00AE1DF0"/>
    <w:rsid w:val="00AE6ABB"/>
    <w:rsid w:val="00AF1EDD"/>
    <w:rsid w:val="00AF4452"/>
    <w:rsid w:val="00AF62CA"/>
    <w:rsid w:val="00AF6529"/>
    <w:rsid w:val="00AF6E4D"/>
    <w:rsid w:val="00B01DA6"/>
    <w:rsid w:val="00B10D67"/>
    <w:rsid w:val="00B12F34"/>
    <w:rsid w:val="00B22FDE"/>
    <w:rsid w:val="00B2674F"/>
    <w:rsid w:val="00B32D4B"/>
    <w:rsid w:val="00B365AC"/>
    <w:rsid w:val="00B402B9"/>
    <w:rsid w:val="00B437D5"/>
    <w:rsid w:val="00B57659"/>
    <w:rsid w:val="00B60D54"/>
    <w:rsid w:val="00B63554"/>
    <w:rsid w:val="00B81B90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13E8C"/>
    <w:rsid w:val="00C14EC2"/>
    <w:rsid w:val="00C23D79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915CF"/>
    <w:rsid w:val="00CA6394"/>
    <w:rsid w:val="00CB6557"/>
    <w:rsid w:val="00CB70AD"/>
    <w:rsid w:val="00CD1B92"/>
    <w:rsid w:val="00CD57A8"/>
    <w:rsid w:val="00CD65C8"/>
    <w:rsid w:val="00CD70FF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64A39"/>
    <w:rsid w:val="00D72A07"/>
    <w:rsid w:val="00D72E02"/>
    <w:rsid w:val="00D754C6"/>
    <w:rsid w:val="00D75AAF"/>
    <w:rsid w:val="00D75B7C"/>
    <w:rsid w:val="00D806B3"/>
    <w:rsid w:val="00D90370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07075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748A1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4D1A"/>
    <w:rsid w:val="00F351D1"/>
    <w:rsid w:val="00F36FA0"/>
    <w:rsid w:val="00F37E8E"/>
    <w:rsid w:val="00F44822"/>
    <w:rsid w:val="00F452C7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12F8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887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fb1a8388c846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5122EB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48E5A7D81F7D416091321EFB97F31B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655577-3445-4917-8B0A-7D24954043DC}"/>
      </w:docPartPr>
      <w:docPartBody>
        <w:p w:rsidR="000236EC" w:rsidRDefault="000E644E" w:rsidP="000E644E">
          <w:pPr>
            <w:pStyle w:val="48E5A7D81F7D416091321EFB97F31BE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35CE828A249F597C6E87B2E1F18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3DA31F-66E3-4289-A7D1-758B7A36CE2F}"/>
      </w:docPartPr>
      <w:docPartBody>
        <w:p w:rsidR="000236EC" w:rsidRDefault="000E644E" w:rsidP="000E644E">
          <w:pPr>
            <w:pStyle w:val="22035CE828A249F597C6E87B2E1F18C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F0373B94D47389651FDD721BA2E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53CD2C-2F28-465C-AAB5-17D56A1C1971}"/>
      </w:docPartPr>
      <w:docPartBody>
        <w:p w:rsidR="000236EC" w:rsidRDefault="000E644E" w:rsidP="000E644E">
          <w:pPr>
            <w:pStyle w:val="92DF0373B94D47389651FDD721BA2EF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B07DDA66AC400C85677A64318D38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AA1E79-3B8C-4DF9-B237-80798E07F9CB}"/>
      </w:docPartPr>
      <w:docPartBody>
        <w:p w:rsidR="000236EC" w:rsidRDefault="000E644E" w:rsidP="000E644E">
          <w:pPr>
            <w:pStyle w:val="A9B07DDA66AC400C85677A64318D388E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492F412D7943FFA9E759C5A24FEE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11B61C-4829-4EF0-B478-E9BA0A431869}"/>
      </w:docPartPr>
      <w:docPartBody>
        <w:p w:rsidR="000236EC" w:rsidRDefault="000E644E" w:rsidP="000E644E">
          <w:pPr>
            <w:pStyle w:val="8A492F412D7943FFA9E759C5A24FEEE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9FE7295FD4C95AAEBE436E66853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D20B7A-0713-4743-AC43-E73A04EA14AE}"/>
      </w:docPartPr>
      <w:docPartBody>
        <w:p w:rsidR="000236EC" w:rsidRDefault="000E644E" w:rsidP="000E644E">
          <w:pPr>
            <w:pStyle w:val="FF19FE7295FD4C95AAEBE436E668534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236EC"/>
    <w:rsid w:val="00046797"/>
    <w:rsid w:val="000472D7"/>
    <w:rsid w:val="000524FD"/>
    <w:rsid w:val="00065643"/>
    <w:rsid w:val="0008782E"/>
    <w:rsid w:val="000A72E9"/>
    <w:rsid w:val="000E644E"/>
    <w:rsid w:val="000E70CA"/>
    <w:rsid w:val="00111379"/>
    <w:rsid w:val="00140901"/>
    <w:rsid w:val="001A482E"/>
    <w:rsid w:val="001E50D8"/>
    <w:rsid w:val="0020281A"/>
    <w:rsid w:val="00217CA5"/>
    <w:rsid w:val="002221B4"/>
    <w:rsid w:val="00260378"/>
    <w:rsid w:val="00277793"/>
    <w:rsid w:val="00280539"/>
    <w:rsid w:val="0029741B"/>
    <w:rsid w:val="002F0F71"/>
    <w:rsid w:val="002F228D"/>
    <w:rsid w:val="00377D7B"/>
    <w:rsid w:val="003A3AF3"/>
    <w:rsid w:val="003B4E73"/>
    <w:rsid w:val="003E39BD"/>
    <w:rsid w:val="004444B3"/>
    <w:rsid w:val="004A6305"/>
    <w:rsid w:val="00505358"/>
    <w:rsid w:val="005122EB"/>
    <w:rsid w:val="0052071E"/>
    <w:rsid w:val="0055198A"/>
    <w:rsid w:val="00585EF7"/>
    <w:rsid w:val="005954E4"/>
    <w:rsid w:val="005B4F45"/>
    <w:rsid w:val="005C05B6"/>
    <w:rsid w:val="006427AC"/>
    <w:rsid w:val="00672748"/>
    <w:rsid w:val="00676164"/>
    <w:rsid w:val="00677A6B"/>
    <w:rsid w:val="006802F3"/>
    <w:rsid w:val="006C7475"/>
    <w:rsid w:val="007207D4"/>
    <w:rsid w:val="007306EB"/>
    <w:rsid w:val="007B0F74"/>
    <w:rsid w:val="007C735A"/>
    <w:rsid w:val="007E424D"/>
    <w:rsid w:val="007F3437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72777"/>
    <w:rsid w:val="00992267"/>
    <w:rsid w:val="009A3957"/>
    <w:rsid w:val="00AA3DB4"/>
    <w:rsid w:val="00AA7B04"/>
    <w:rsid w:val="00AC24E3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21B61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44E"/>
    <w:rPr>
      <w:color w:val="808080"/>
    </w:rPr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  <w:style w:type="paragraph" w:customStyle="1" w:styleId="48E5A7D81F7D416091321EFB97F31BE8">
    <w:name w:val="48E5A7D81F7D416091321EFB97F31BE8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22035CE828A249F597C6E87B2E1F18C7">
    <w:name w:val="22035CE828A249F597C6E87B2E1F18C7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92DF0373B94D47389651FDD721BA2EF6">
    <w:name w:val="92DF0373B94D47389651FDD721BA2EF6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A9B07DDA66AC400C85677A64318D388E">
    <w:name w:val="A9B07DDA66AC400C85677A64318D388E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8A492F412D7943FFA9E759C5A24FEEE1">
    <w:name w:val="8A492F412D7943FFA9E759C5A24FEEE1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FF19FE7295FD4C95AAEBE436E6685341">
    <w:name w:val="FF19FE7295FD4C95AAEBE436E6685341"/>
    <w:rsid w:val="000E644E"/>
    <w:pPr>
      <w:widowControl w:val="0"/>
      <w:spacing w:after="0" w:line="240" w:lineRule="auto"/>
      <w:jc w:val="both"/>
    </w:pPr>
    <w:rPr>
      <w:kern w:val="2"/>
      <w:sz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_ T J P / 7 0 6 5 8 5 9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V e n d A d d r e s s 2 > B u y F r o m V e n d A d d r e s s 2 < / B u y F r o m V e n d A d d r e s s 2 >  
         < B u y F r o m V e n d o r N a m e > B u y F r o m V e n d o r N a m e < / B u y F r o m V e n d o r N a m e >  
         < B u y F r o m V e n d o r N a m e 2 > B u y F r o m V e n d o r N a m e 2 < / B u y F r o m V e n d o r N a m e 2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s t o m B u y F r o m A d d 2 > C u s t o m B u y F r o m A d d 2 < / C u s t o m B u y F r o m A d d 2 >  
         < C u s t o m B u y F r o m A d d 3 > C u s t o m B u y F r o m A d d 3 < / C u s t o m B u y F r o m A d d 3 >  
         < C u s t o m B u y F r o m A d d 4 > C u s t o m B u y F r o m A d d 4 < / C u s t o m B u y F r o m A d d 4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2020-10-07T05:02:00Z</dcterms:created>
  <dcterms:modified xsi:type="dcterms:W3CDTF">2020-10-13T13:52:00Z</dcterms:modified>
</cp:coreProperties>
</file>